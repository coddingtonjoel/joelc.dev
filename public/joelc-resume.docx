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8628C5" w:rsidRPr="00CF1A49" w14:paraId="13407FCC" w14:textId="77777777" w:rsidTr="00B17711">
        <w:trPr>
          <w:trHeight w:hRule="exact" w:val="1705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D9A974" w14:textId="77777777" w:rsidR="008628C5" w:rsidRPr="009B038C" w:rsidRDefault="008628C5" w:rsidP="00433800">
            <w:pPr>
              <w:pStyle w:val="Title"/>
              <w:rPr>
                <w:rFonts w:ascii="Beirut" w:eastAsia="STHeiti" w:hAnsi="Beirut" w:cs="Beirut" w:hint="cs"/>
                <w:b/>
                <w:bCs/>
                <w:color w:val="161616" w:themeColor="text2"/>
                <w:sz w:val="52"/>
                <w:szCs w:val="52"/>
              </w:rPr>
            </w:pPr>
            <w:r w:rsidRPr="009B038C">
              <w:rPr>
                <w:rFonts w:ascii="Beirut" w:eastAsia="STHeiti" w:hAnsi="Beirut" w:cs="Beirut" w:hint="cs"/>
                <w:b/>
                <w:bCs/>
                <w:color w:val="161616" w:themeColor="text2"/>
                <w:sz w:val="52"/>
                <w:szCs w:val="52"/>
              </w:rPr>
              <w:t>Joel Coddington</w:t>
            </w:r>
          </w:p>
          <w:p w14:paraId="1E0AA5F9" w14:textId="75287716" w:rsidR="0001120B" w:rsidRDefault="008628C5" w:rsidP="00433800">
            <w:pPr>
              <w:pStyle w:val="ContactInfo"/>
              <w:contextualSpacing w:val="0"/>
              <w:rPr>
                <w:sz w:val="21"/>
                <w:szCs w:val="21"/>
              </w:rPr>
            </w:pPr>
            <w:r w:rsidRPr="0001120B">
              <w:rPr>
                <w:sz w:val="21"/>
                <w:szCs w:val="21"/>
              </w:rPr>
              <w:t xml:space="preserve">1170 W. Margaret Court, Upland, CA 91786 </w:t>
            </w:r>
            <w:sdt>
              <w:sdtPr>
                <w:rPr>
                  <w:sz w:val="21"/>
                  <w:szCs w:val="21"/>
                </w:rPr>
                <w:alias w:val="Divider dot:"/>
                <w:tag w:val="Divider dot:"/>
                <w:id w:val="-1459182552"/>
                <w:placeholder>
                  <w:docPart w:val="BF9157DA31646D4C89B4ED29D4FC0586"/>
                </w:placeholder>
                <w:temporary/>
                <w:showingPlcHdr/>
                <w15:appearance w15:val="hidden"/>
              </w:sdtPr>
              <w:sdtEndPr/>
              <w:sdtContent>
                <w:r w:rsidRPr="0001120B">
                  <w:rPr>
                    <w:sz w:val="21"/>
                    <w:szCs w:val="21"/>
                  </w:rPr>
                  <w:t>·</w:t>
                </w:r>
              </w:sdtContent>
            </w:sdt>
            <w:r w:rsidRPr="0001120B">
              <w:rPr>
                <w:sz w:val="21"/>
                <w:szCs w:val="21"/>
              </w:rPr>
              <w:t xml:space="preserve"> (909)-633-0717</w:t>
            </w:r>
          </w:p>
          <w:p w14:paraId="2C6D7EE1" w14:textId="77777777" w:rsidR="00433800" w:rsidRPr="00433800" w:rsidRDefault="00433800" w:rsidP="00433800">
            <w:pPr>
              <w:pStyle w:val="ContactInfo"/>
              <w:contextualSpacing w:val="0"/>
              <w:rPr>
                <w:sz w:val="21"/>
                <w:szCs w:val="21"/>
              </w:rPr>
            </w:pPr>
          </w:p>
          <w:p w14:paraId="2B8321E0" w14:textId="5523A413" w:rsidR="00C53B4B" w:rsidRPr="008821FB" w:rsidRDefault="008628C5" w:rsidP="00C11826">
            <w:pPr>
              <w:pStyle w:val="ContactInfoEmphasis"/>
              <w:spacing w:line="276" w:lineRule="auto"/>
              <w:contextualSpacing w:val="0"/>
              <w:rPr>
                <w:color w:val="B11F35" w:themeColor="accent3"/>
              </w:rPr>
            </w:pPr>
            <w:r w:rsidRPr="008821FB">
              <w:rPr>
                <w:color w:val="B11F35" w:themeColor="accent3"/>
              </w:rPr>
              <w:t>coddingtonjoel@gmail.com</w:t>
            </w:r>
            <w:r w:rsidR="002248ED" w:rsidRPr="008821FB">
              <w:rPr>
                <w:color w:val="B11F35" w:themeColor="accent3"/>
              </w:rPr>
              <w:t xml:space="preserve">  </w:t>
            </w:r>
            <w:hyperlink r:id="rId7" w:history="1">
              <w:r w:rsidR="00C53B4B" w:rsidRPr="008821FB">
                <w:rPr>
                  <w:rStyle w:val="Hyperlink"/>
                  <w:color w:val="B11F35" w:themeColor="accent3"/>
                </w:rPr>
                <w:t>https://joelc.dev</w:t>
              </w:r>
            </w:hyperlink>
          </w:p>
          <w:p w14:paraId="6A4FD237" w14:textId="535A4385" w:rsidR="008628C5" w:rsidRPr="0001120B" w:rsidRDefault="0069366A" w:rsidP="00C11826">
            <w:pPr>
              <w:pStyle w:val="ContactInfoEmphasis"/>
              <w:spacing w:line="276" w:lineRule="auto"/>
              <w:contextualSpacing w:val="0"/>
              <w:rPr>
                <w:sz w:val="18"/>
                <w:szCs w:val="18"/>
              </w:rPr>
            </w:pPr>
            <w:r w:rsidRPr="008821FB">
              <w:rPr>
                <w:color w:val="B11F35" w:themeColor="accent3"/>
                <w:sz w:val="18"/>
                <w:szCs w:val="18"/>
              </w:rPr>
              <w:fldChar w:fldCharType="begin"/>
            </w:r>
            <w:r w:rsidRPr="008821FB">
              <w:rPr>
                <w:color w:val="B11F35" w:themeColor="accent3"/>
                <w:sz w:val="18"/>
                <w:szCs w:val="18"/>
              </w:rPr>
              <w:instrText xml:space="preserve"> HYPERLINK "https://www.github.com/coddingtonjoel" </w:instrText>
            </w:r>
            <w:r w:rsidRPr="008821FB">
              <w:rPr>
                <w:color w:val="B11F35" w:themeColor="accent3"/>
                <w:sz w:val="18"/>
                <w:szCs w:val="18"/>
              </w:rPr>
              <w:fldChar w:fldCharType="separate"/>
            </w:r>
            <w:r w:rsidR="0001120B" w:rsidRPr="008821FB">
              <w:rPr>
                <w:rStyle w:val="Hyperlink"/>
                <w:color w:val="B11F35" w:themeColor="accent3"/>
                <w:sz w:val="18"/>
                <w:szCs w:val="18"/>
              </w:rPr>
              <w:t>http</w:t>
            </w:r>
            <w:r w:rsidR="0001120B" w:rsidRPr="008821FB">
              <w:rPr>
                <w:rStyle w:val="Hyperlink"/>
                <w:color w:val="B11F35" w:themeColor="accent3"/>
                <w:sz w:val="18"/>
                <w:szCs w:val="18"/>
              </w:rPr>
              <w:t>s</w:t>
            </w:r>
            <w:r w:rsidR="0001120B" w:rsidRPr="008821FB">
              <w:rPr>
                <w:rStyle w:val="Hyperlink"/>
                <w:color w:val="B11F35" w:themeColor="accent3"/>
                <w:sz w:val="18"/>
                <w:szCs w:val="18"/>
              </w:rPr>
              <w:t>://www.github.com/coddingtonjoel</w:t>
            </w:r>
            <w:r w:rsidRPr="008821FB">
              <w:rPr>
                <w:rStyle w:val="Hyperlink"/>
                <w:color w:val="B11F35" w:themeColor="accent3"/>
                <w:sz w:val="18"/>
                <w:szCs w:val="18"/>
              </w:rPr>
              <w:fldChar w:fldCharType="end"/>
            </w:r>
            <w:r w:rsidR="002248ED" w:rsidRPr="008821FB">
              <w:rPr>
                <w:color w:val="B11F35" w:themeColor="accent3"/>
                <w:sz w:val="18"/>
                <w:szCs w:val="18"/>
              </w:rPr>
              <w:t xml:space="preserve"> </w:t>
            </w:r>
            <w:r w:rsidR="0001120B" w:rsidRPr="008821FB">
              <w:rPr>
                <w:color w:val="B11F35" w:themeColor="accent3"/>
                <w:sz w:val="18"/>
                <w:szCs w:val="18"/>
              </w:rPr>
              <w:t xml:space="preserve"> </w:t>
            </w:r>
            <w:hyperlink r:id="rId8" w:history="1">
              <w:r w:rsidR="0001120B" w:rsidRPr="008821FB">
                <w:rPr>
                  <w:rStyle w:val="Hyperlink"/>
                  <w:color w:val="B11F35" w:themeColor="accent3"/>
                  <w:sz w:val="18"/>
                  <w:szCs w:val="18"/>
                </w:rPr>
                <w:t>https://www.linkedin.com/in/joel-coddington/</w:t>
              </w:r>
            </w:hyperlink>
          </w:p>
        </w:tc>
      </w:tr>
      <w:tr w:rsidR="008628C5" w:rsidRPr="00CF1A49" w14:paraId="52670860" w14:textId="77777777" w:rsidTr="00B51BF7">
        <w:trPr>
          <w:trHeight w:val="1012"/>
        </w:trPr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1D559A10176FDC4CB79F7BC733AC26AD"/>
              </w:placeholder>
              <w:temporary/>
              <w:showingPlcHdr/>
              <w15:appearance w15:val="hidden"/>
            </w:sdtPr>
            <w:sdtEndPr/>
            <w:sdtContent>
              <w:p w14:paraId="62545AFD" w14:textId="77777777" w:rsidR="008628C5" w:rsidRPr="00CF1A49" w:rsidRDefault="008628C5" w:rsidP="007066B0">
                <w:pPr>
                  <w:pStyle w:val="Heading1"/>
                  <w:outlineLvl w:val="0"/>
                </w:pPr>
                <w:r w:rsidRPr="00433800">
                  <w:t>Education</w:t>
                </w:r>
              </w:p>
            </w:sdtContent>
          </w:sdt>
          <w:tbl>
            <w:tblPr>
              <w:tblStyle w:val="TableGrid"/>
              <w:tblW w:w="4975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8628C5" w:rsidRPr="00CF1A49" w14:paraId="6106E804" w14:textId="77777777" w:rsidTr="007066B0">
              <w:tc>
                <w:tcPr>
                  <w:tcW w:w="9290" w:type="dxa"/>
                </w:tcPr>
                <w:p w14:paraId="59338D47" w14:textId="77777777" w:rsidR="008628C5" w:rsidRPr="008821FB" w:rsidRDefault="008628C5" w:rsidP="00B51BF7">
                  <w:pPr>
                    <w:pStyle w:val="Heading2"/>
                    <w:contextualSpacing w:val="0"/>
                    <w:outlineLvl w:val="1"/>
                    <w:rPr>
                      <w:i/>
                      <w:iCs/>
                      <w:color w:val="B11F35" w:themeColor="accent3"/>
                    </w:rPr>
                  </w:pPr>
                  <w:r w:rsidRPr="008821FB">
                    <w:rPr>
                      <w:color w:val="B11F35" w:themeColor="accent3"/>
                    </w:rPr>
                    <w:t xml:space="preserve">B.S. in Computer Science </w:t>
                  </w:r>
                  <w:r w:rsidRPr="008821FB">
                    <w:rPr>
                      <w:i/>
                      <w:iCs/>
                      <w:color w:val="B11F35" w:themeColor="accent3"/>
                    </w:rPr>
                    <w:t>(in progress)</w:t>
                  </w:r>
                </w:p>
                <w:p w14:paraId="29BFAFD1" w14:textId="09C59B35" w:rsidR="008628C5" w:rsidRPr="004B60DF" w:rsidRDefault="008628C5" w:rsidP="00B51BF7">
                  <w:pPr>
                    <w:pStyle w:val="Heading2"/>
                    <w:contextualSpacing w:val="0"/>
                    <w:outlineLvl w:val="1"/>
                    <w:rPr>
                      <w:b w:val="0"/>
                      <w:smallCaps/>
                      <w:color w:val="595959" w:themeColor="text1" w:themeTint="A6"/>
                    </w:rPr>
                  </w:pPr>
                  <w:r w:rsidRPr="00650403">
                    <w:rPr>
                      <w:rStyle w:val="SubtleReference"/>
                      <w:b/>
                      <w:bCs/>
                    </w:rPr>
                    <w:t>Biola U</w:t>
                  </w:r>
                  <w:r w:rsidR="00CB0149">
                    <w:rPr>
                      <w:rStyle w:val="SubtleReference"/>
                      <w:b/>
                      <w:bCs/>
                    </w:rPr>
                    <w:t>n</w:t>
                  </w:r>
                  <w:r w:rsidRPr="00650403">
                    <w:rPr>
                      <w:rStyle w:val="SubtleReference"/>
                      <w:b/>
                      <w:bCs/>
                    </w:rPr>
                    <w:t>iversity</w:t>
                  </w:r>
                  <w:r>
                    <w:rPr>
                      <w:rStyle w:val="SubtleReference"/>
                    </w:rPr>
                    <w:t xml:space="preserve"> (Expected grad. in spring 2023)</w:t>
                  </w:r>
                </w:p>
                <w:p w14:paraId="39C8A24B" w14:textId="77777777" w:rsidR="008628C5" w:rsidRPr="004B60DF" w:rsidRDefault="008628C5" w:rsidP="00B51BF7">
                  <w:pPr>
                    <w:contextualSpacing w:val="0"/>
                  </w:pPr>
                  <w:r w:rsidRPr="009B1901">
                    <w:rPr>
                      <w:i/>
                      <w:iCs/>
                    </w:rPr>
                    <w:t>Torrey Honors Institute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>(Great Books Program)</w:t>
                  </w:r>
                </w:p>
              </w:tc>
            </w:tr>
          </w:tbl>
          <w:p w14:paraId="60FFDA50" w14:textId="77777777" w:rsidR="008628C5" w:rsidRPr="00CF1A49" w:rsidRDefault="008628C5" w:rsidP="007066B0">
            <w:pPr>
              <w:contextualSpacing w:val="0"/>
            </w:pPr>
          </w:p>
        </w:tc>
      </w:tr>
    </w:tbl>
    <w:p w14:paraId="76D2021D" w14:textId="7C3CA775" w:rsidR="00076D47" w:rsidRPr="00CF1A49" w:rsidRDefault="0069366A" w:rsidP="008628C5">
      <w:pPr>
        <w:pStyle w:val="Heading1"/>
      </w:pPr>
      <w:sdt>
        <w:sdtPr>
          <w:alias w:val="Experience:"/>
          <w:tag w:val="Experience:"/>
          <w:id w:val="-1983300934"/>
          <w:placeholder>
            <w:docPart w:val="B0F8086BC0B26141893F1D6B2DB0121A"/>
          </w:placeholder>
          <w:temporary/>
          <w:showingPlcHdr/>
          <w15:appearance w15:val="hidden"/>
        </w:sdtPr>
        <w:sdtEndPr/>
        <w:sdtContent>
          <w:r w:rsidR="008628C5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8628C5" w:rsidRPr="00CF1A49" w14:paraId="0A7F0285" w14:textId="77777777" w:rsidTr="007066B0">
        <w:tc>
          <w:tcPr>
            <w:tcW w:w="9355" w:type="dxa"/>
          </w:tcPr>
          <w:p w14:paraId="1D7433B6" w14:textId="41C03A8A" w:rsidR="00076D47" w:rsidRPr="00433800" w:rsidRDefault="00076D47" w:rsidP="00076D47">
            <w:pPr>
              <w:pStyle w:val="Heading3"/>
              <w:spacing w:line="276" w:lineRule="auto"/>
              <w:contextualSpacing w:val="0"/>
              <w:outlineLvl w:val="2"/>
              <w:rPr>
                <w:sz w:val="21"/>
                <w:szCs w:val="22"/>
              </w:rPr>
            </w:pPr>
            <w:r w:rsidRPr="00433800">
              <w:rPr>
                <w:sz w:val="21"/>
                <w:szCs w:val="22"/>
              </w:rPr>
              <w:t>February 2020 - Present</w:t>
            </w:r>
          </w:p>
          <w:p w14:paraId="0DF08E4F" w14:textId="6D6785BD" w:rsidR="00076D47" w:rsidRPr="00433800" w:rsidRDefault="00B917FD" w:rsidP="00076D47">
            <w:pPr>
              <w:pStyle w:val="Heading2"/>
              <w:tabs>
                <w:tab w:val="left" w:pos="5808"/>
              </w:tabs>
              <w:spacing w:line="276" w:lineRule="auto"/>
              <w:contextualSpacing w:val="0"/>
              <w:outlineLvl w:val="1"/>
              <w:rPr>
                <w:sz w:val="21"/>
                <w:szCs w:val="22"/>
              </w:rPr>
            </w:pPr>
            <w:r w:rsidRPr="008821FB">
              <w:rPr>
                <w:color w:val="B11F35" w:themeColor="accent3"/>
                <w:sz w:val="21"/>
                <w:szCs w:val="22"/>
              </w:rPr>
              <w:t>Reimbursement</w:t>
            </w:r>
            <w:r w:rsidR="00076D47" w:rsidRPr="008821FB">
              <w:rPr>
                <w:color w:val="B11F35" w:themeColor="accent3"/>
                <w:sz w:val="21"/>
                <w:szCs w:val="22"/>
              </w:rPr>
              <w:t xml:space="preserve"> Assistant, </w:t>
            </w:r>
            <w:r w:rsidR="00076D47" w:rsidRPr="00433800">
              <w:rPr>
                <w:rStyle w:val="SubtleReference"/>
                <w:sz w:val="21"/>
                <w:szCs w:val="22"/>
              </w:rPr>
              <w:t>Biola University</w:t>
            </w:r>
            <w:r w:rsidR="00076D47" w:rsidRPr="00433800">
              <w:rPr>
                <w:rStyle w:val="SubtleReference"/>
                <w:sz w:val="21"/>
                <w:szCs w:val="22"/>
              </w:rPr>
              <w:tab/>
            </w:r>
          </w:p>
          <w:p w14:paraId="60902139" w14:textId="275F5795" w:rsidR="00076D47" w:rsidRPr="00433800" w:rsidRDefault="00076D47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 xml:space="preserve">Assisted the reimbursement department by performing </w:t>
            </w:r>
            <w:r w:rsidR="00EC732C" w:rsidRPr="00433800">
              <w:rPr>
                <w:sz w:val="21"/>
              </w:rPr>
              <w:t xml:space="preserve">detailed </w:t>
            </w:r>
            <w:r w:rsidRPr="00433800">
              <w:rPr>
                <w:sz w:val="21"/>
              </w:rPr>
              <w:t>data entry</w:t>
            </w:r>
          </w:p>
          <w:p w14:paraId="1FEF2757" w14:textId="5F524938" w:rsidR="00076D47" w:rsidRPr="00433800" w:rsidRDefault="00076D47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 xml:space="preserve">Thoroughly checked reimbursement documents </w:t>
            </w:r>
            <w:r w:rsidR="007E49E5" w:rsidRPr="00433800">
              <w:rPr>
                <w:sz w:val="21"/>
              </w:rPr>
              <w:t xml:space="preserve">for </w:t>
            </w:r>
            <w:r w:rsidRPr="00433800">
              <w:rPr>
                <w:sz w:val="21"/>
              </w:rPr>
              <w:t>accuracy</w:t>
            </w:r>
          </w:p>
          <w:p w14:paraId="420F3D97" w14:textId="3B9347BA" w:rsidR="00076D47" w:rsidRPr="00433800" w:rsidRDefault="00605B1C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Calculated government fees on off-campus purchases</w:t>
            </w:r>
          </w:p>
          <w:p w14:paraId="5871E384" w14:textId="183891D2" w:rsidR="00605B1C" w:rsidRPr="00433800" w:rsidRDefault="00605B1C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Contacted clients if issues arose during the reimbursement process</w:t>
            </w:r>
          </w:p>
          <w:p w14:paraId="21646752" w14:textId="77777777" w:rsidR="00076D47" w:rsidRPr="00433800" w:rsidRDefault="00076D47" w:rsidP="00076D47">
            <w:pPr>
              <w:pStyle w:val="Heading3"/>
              <w:spacing w:line="276" w:lineRule="auto"/>
              <w:contextualSpacing w:val="0"/>
              <w:outlineLvl w:val="2"/>
              <w:rPr>
                <w:sz w:val="21"/>
                <w:szCs w:val="22"/>
              </w:rPr>
            </w:pPr>
          </w:p>
          <w:p w14:paraId="3DB93003" w14:textId="4054FCC9" w:rsidR="008628C5" w:rsidRPr="00433800" w:rsidRDefault="008628C5" w:rsidP="00ED3CBA">
            <w:pPr>
              <w:pStyle w:val="Heading3"/>
              <w:spacing w:line="276" w:lineRule="auto"/>
              <w:contextualSpacing w:val="0"/>
              <w:outlineLvl w:val="2"/>
              <w:rPr>
                <w:sz w:val="21"/>
                <w:szCs w:val="22"/>
              </w:rPr>
            </w:pPr>
            <w:r w:rsidRPr="00433800">
              <w:rPr>
                <w:sz w:val="21"/>
                <w:szCs w:val="22"/>
              </w:rPr>
              <w:t>May 2019 – August 2019</w:t>
            </w:r>
          </w:p>
          <w:p w14:paraId="0473AEB2" w14:textId="031B8899" w:rsidR="008628C5" w:rsidRPr="00433800" w:rsidRDefault="008628C5" w:rsidP="00ED3CBA">
            <w:pPr>
              <w:pStyle w:val="Heading2"/>
              <w:tabs>
                <w:tab w:val="left" w:pos="5808"/>
              </w:tabs>
              <w:spacing w:line="276" w:lineRule="auto"/>
              <w:contextualSpacing w:val="0"/>
              <w:outlineLvl w:val="1"/>
              <w:rPr>
                <w:sz w:val="21"/>
                <w:szCs w:val="22"/>
              </w:rPr>
            </w:pPr>
            <w:r w:rsidRPr="008821FB">
              <w:rPr>
                <w:color w:val="B11F35" w:themeColor="accent3"/>
                <w:sz w:val="21"/>
                <w:szCs w:val="22"/>
              </w:rPr>
              <w:t xml:space="preserve">Team Member, </w:t>
            </w:r>
            <w:r w:rsidRPr="00433800">
              <w:rPr>
                <w:rStyle w:val="SubtleReference"/>
                <w:sz w:val="21"/>
                <w:szCs w:val="22"/>
              </w:rPr>
              <w:t>mod pizza</w:t>
            </w:r>
            <w:r w:rsidR="00D87CB8" w:rsidRPr="00433800">
              <w:rPr>
                <w:rStyle w:val="SubtleReference"/>
                <w:sz w:val="21"/>
                <w:szCs w:val="22"/>
              </w:rPr>
              <w:tab/>
            </w:r>
          </w:p>
          <w:p w14:paraId="755F05F9" w14:textId="50AE783A" w:rsidR="00E40B9E" w:rsidRPr="00433800" w:rsidRDefault="00E40B9E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Guided</w:t>
            </w:r>
            <w:r w:rsidR="008628C5" w:rsidRPr="00433800">
              <w:rPr>
                <w:sz w:val="21"/>
              </w:rPr>
              <w:t xml:space="preserve"> </w:t>
            </w:r>
            <w:r w:rsidR="00CA5B0F" w:rsidRPr="00433800">
              <w:rPr>
                <w:sz w:val="21"/>
              </w:rPr>
              <w:t>roughly</w:t>
            </w:r>
            <w:r w:rsidRPr="00433800">
              <w:rPr>
                <w:sz w:val="21"/>
              </w:rPr>
              <w:t xml:space="preserve"> </w:t>
            </w:r>
            <w:r w:rsidR="00CA5B0F" w:rsidRPr="00433800">
              <w:rPr>
                <w:sz w:val="21"/>
              </w:rPr>
              <w:t xml:space="preserve">75 </w:t>
            </w:r>
            <w:r w:rsidR="008628C5" w:rsidRPr="00433800">
              <w:rPr>
                <w:sz w:val="21"/>
              </w:rPr>
              <w:t>customers</w:t>
            </w:r>
            <w:r w:rsidRPr="00433800">
              <w:rPr>
                <w:sz w:val="21"/>
              </w:rPr>
              <w:t xml:space="preserve"> per day through the ordering process in order to allow for a smooth experience</w:t>
            </w:r>
          </w:p>
          <w:p w14:paraId="0EE6EF1D" w14:textId="5D728E40" w:rsidR="00CA5B0F" w:rsidRPr="00433800" w:rsidRDefault="00CA5B0F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Performed detailed maintenance tasks to enhance store cleanliness</w:t>
            </w:r>
            <w:r w:rsidR="00690AC9" w:rsidRPr="00433800">
              <w:rPr>
                <w:sz w:val="21"/>
              </w:rPr>
              <w:t xml:space="preserve"> and organization</w:t>
            </w:r>
          </w:p>
          <w:p w14:paraId="3ECC328D" w14:textId="04BB4E0C" w:rsidR="00CA5B0F" w:rsidRPr="00433800" w:rsidRDefault="00CA5B0F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Prepared food using correct procedures to serve customers properly and efficiently</w:t>
            </w:r>
          </w:p>
          <w:p w14:paraId="01785CC4" w14:textId="4243EC9C" w:rsidR="008628C5" w:rsidRPr="00433800" w:rsidRDefault="00CA5B0F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 xml:space="preserve">Operated the cash register to accurately charge </w:t>
            </w:r>
            <w:r w:rsidR="00DF37A1" w:rsidRPr="00433800">
              <w:rPr>
                <w:sz w:val="21"/>
              </w:rPr>
              <w:t>and give change</w:t>
            </w:r>
          </w:p>
          <w:p w14:paraId="6501A0B4" w14:textId="75259DA0" w:rsidR="00DF37A1" w:rsidRPr="00433800" w:rsidRDefault="00DF37A1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Demonstrated adaptability when interacting with difficult customers or rush hours to keep the store operations running effectively</w:t>
            </w:r>
          </w:p>
        </w:tc>
      </w:tr>
      <w:tr w:rsidR="008628C5" w:rsidRPr="00CF1A49" w14:paraId="1AE13E25" w14:textId="77777777" w:rsidTr="007066B0">
        <w:tc>
          <w:tcPr>
            <w:tcW w:w="9355" w:type="dxa"/>
            <w:tcMar>
              <w:top w:w="216" w:type="dxa"/>
            </w:tcMar>
          </w:tcPr>
          <w:p w14:paraId="459055B9" w14:textId="77777777" w:rsidR="008628C5" w:rsidRPr="00433800" w:rsidRDefault="008628C5" w:rsidP="00ED3CBA">
            <w:pPr>
              <w:pStyle w:val="Heading3"/>
              <w:spacing w:line="276" w:lineRule="auto"/>
              <w:contextualSpacing w:val="0"/>
              <w:outlineLvl w:val="2"/>
              <w:rPr>
                <w:sz w:val="21"/>
                <w:szCs w:val="22"/>
              </w:rPr>
            </w:pPr>
            <w:r w:rsidRPr="00433800">
              <w:rPr>
                <w:sz w:val="21"/>
                <w:szCs w:val="22"/>
              </w:rPr>
              <w:t>June 2017 – august 201</w:t>
            </w:r>
            <w:r w:rsidR="0037627D" w:rsidRPr="00433800">
              <w:rPr>
                <w:sz w:val="21"/>
                <w:szCs w:val="22"/>
              </w:rPr>
              <w:t>7</w:t>
            </w:r>
          </w:p>
          <w:p w14:paraId="281376EB" w14:textId="343A0C66" w:rsidR="00CA5B0F" w:rsidRPr="00433800" w:rsidRDefault="008628C5" w:rsidP="00ED3CBA">
            <w:pPr>
              <w:pStyle w:val="Heading2"/>
              <w:spacing w:line="276" w:lineRule="auto"/>
              <w:contextualSpacing w:val="0"/>
              <w:outlineLvl w:val="1"/>
              <w:rPr>
                <w:b w:val="0"/>
                <w:smallCaps/>
                <w:color w:val="595959" w:themeColor="text1" w:themeTint="A6"/>
                <w:sz w:val="21"/>
                <w:szCs w:val="22"/>
              </w:rPr>
            </w:pPr>
            <w:r w:rsidRPr="008821FB">
              <w:rPr>
                <w:color w:val="B11F35" w:themeColor="accent3"/>
                <w:sz w:val="21"/>
                <w:szCs w:val="22"/>
              </w:rPr>
              <w:t xml:space="preserve">teaching assistant, </w:t>
            </w:r>
            <w:r w:rsidRPr="00433800">
              <w:rPr>
                <w:rStyle w:val="SubtleReference"/>
                <w:sz w:val="21"/>
                <w:szCs w:val="22"/>
              </w:rPr>
              <w:t>project think</w:t>
            </w:r>
          </w:p>
          <w:p w14:paraId="3EF4FB45" w14:textId="0B320C62" w:rsidR="00CA5B0F" w:rsidRPr="00433800" w:rsidRDefault="00CA5B0F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 xml:space="preserve">Managed a </w:t>
            </w:r>
            <w:r w:rsidR="007D5A63" w:rsidRPr="00433800">
              <w:rPr>
                <w:sz w:val="21"/>
              </w:rPr>
              <w:t xml:space="preserve">technology </w:t>
            </w:r>
            <w:r w:rsidRPr="00433800">
              <w:rPr>
                <w:sz w:val="21"/>
              </w:rPr>
              <w:t>classroom as an assistant to serve the education of children</w:t>
            </w:r>
          </w:p>
          <w:p w14:paraId="3F10EA51" w14:textId="0AE801B9" w:rsidR="00CA5B0F" w:rsidRPr="00433800" w:rsidRDefault="00CA5B0F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 xml:space="preserve">Actively supported and encouraged </w:t>
            </w:r>
            <w:r w:rsidR="00DF37A1" w:rsidRPr="00433800">
              <w:rPr>
                <w:sz w:val="21"/>
              </w:rPr>
              <w:t>kids to grow their skills</w:t>
            </w:r>
          </w:p>
          <w:p w14:paraId="171EFD1F" w14:textId="33AE9892" w:rsidR="00DF37A1" w:rsidRPr="00433800" w:rsidRDefault="007D5A63" w:rsidP="00433800">
            <w:pPr>
              <w:pStyle w:val="ListParagraph"/>
              <w:numPr>
                <w:ilvl w:val="0"/>
                <w:numId w:val="18"/>
              </w:numPr>
              <w:rPr>
                <w:sz w:val="21"/>
              </w:rPr>
            </w:pPr>
            <w:r w:rsidRPr="00433800">
              <w:rPr>
                <w:sz w:val="21"/>
              </w:rPr>
              <w:t>Engaged with teachers to creatively develop the curriculum</w:t>
            </w:r>
          </w:p>
        </w:tc>
      </w:tr>
    </w:tbl>
    <w:p w14:paraId="4E19C78A" w14:textId="77777777" w:rsidR="008628C5" w:rsidRPr="00CF1A49" w:rsidRDefault="0069366A" w:rsidP="008628C5">
      <w:pPr>
        <w:pStyle w:val="Heading1"/>
      </w:pPr>
      <w:sdt>
        <w:sdtPr>
          <w:alias w:val="Skills:"/>
          <w:tag w:val="Skills:"/>
          <w:id w:val="-1392877668"/>
          <w:placeholder>
            <w:docPart w:val="E6461F15B50FCC4B83387072E540E935"/>
          </w:placeholder>
          <w:temporary/>
          <w:showingPlcHdr/>
          <w15:appearance w15:val="hidden"/>
        </w:sdtPr>
        <w:sdtEndPr/>
        <w:sdtContent>
          <w:r w:rsidR="008628C5" w:rsidRPr="00CF1A49">
            <w:t>Skills</w:t>
          </w:r>
        </w:sdtContent>
      </w:sdt>
      <w:r w:rsidR="008628C5">
        <w:t xml:space="preserve"> &amp; Abilities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8628C5" w:rsidRPr="006E1507" w14:paraId="5B58B8D8" w14:textId="77777777" w:rsidTr="004042DF">
        <w:trPr>
          <w:trHeight w:val="1111"/>
        </w:trPr>
        <w:tc>
          <w:tcPr>
            <w:tcW w:w="4680" w:type="dxa"/>
          </w:tcPr>
          <w:p w14:paraId="171614CE" w14:textId="1B222579" w:rsidR="00A14F34" w:rsidRPr="00B51BF7" w:rsidRDefault="00A14F34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HTML, CSS</w:t>
            </w:r>
            <w:r w:rsidR="0071275B">
              <w:rPr>
                <w:b/>
                <w:bCs/>
                <w:sz w:val="21"/>
                <w:szCs w:val="21"/>
              </w:rPr>
              <w:t xml:space="preserve"> (</w:t>
            </w:r>
            <w:r w:rsidR="00D5463B">
              <w:rPr>
                <w:b/>
                <w:bCs/>
                <w:sz w:val="21"/>
                <w:szCs w:val="21"/>
              </w:rPr>
              <w:t>+</w:t>
            </w:r>
            <w:r w:rsidR="00F667BC">
              <w:rPr>
                <w:b/>
                <w:bCs/>
                <w:sz w:val="21"/>
                <w:szCs w:val="21"/>
              </w:rPr>
              <w:t>SCSS</w:t>
            </w:r>
            <w:r w:rsidR="0071275B">
              <w:rPr>
                <w:b/>
                <w:bCs/>
                <w:sz w:val="21"/>
                <w:szCs w:val="21"/>
              </w:rPr>
              <w:t>)</w:t>
            </w:r>
            <w:r w:rsidRPr="00B51BF7">
              <w:rPr>
                <w:b/>
                <w:bCs/>
                <w:sz w:val="21"/>
                <w:szCs w:val="21"/>
              </w:rPr>
              <w:t xml:space="preserve">, </w:t>
            </w:r>
            <w:r w:rsidR="00F36835" w:rsidRPr="00B51BF7">
              <w:rPr>
                <w:b/>
                <w:bCs/>
                <w:sz w:val="21"/>
                <w:szCs w:val="21"/>
              </w:rPr>
              <w:t xml:space="preserve">&amp; </w:t>
            </w:r>
            <w:r w:rsidRPr="00B51BF7">
              <w:rPr>
                <w:b/>
                <w:bCs/>
                <w:sz w:val="21"/>
                <w:szCs w:val="21"/>
              </w:rPr>
              <w:t>J</w:t>
            </w:r>
            <w:r w:rsidR="00C778C0" w:rsidRPr="00B51BF7">
              <w:rPr>
                <w:b/>
                <w:bCs/>
                <w:sz w:val="21"/>
                <w:szCs w:val="21"/>
              </w:rPr>
              <w:t>avaScript</w:t>
            </w:r>
          </w:p>
          <w:p w14:paraId="70A89E85" w14:textId="29ADDA50" w:rsidR="009B7AB1" w:rsidRPr="00B51BF7" w:rsidRDefault="009B7AB1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React.js Framework</w:t>
            </w:r>
          </w:p>
          <w:p w14:paraId="0D9D0AEE" w14:textId="68817078" w:rsidR="00B61DEE" w:rsidRPr="00B51BF7" w:rsidRDefault="00B61DEE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Adobe XD</w:t>
            </w:r>
            <w:r w:rsidR="00BA649F">
              <w:rPr>
                <w:b/>
                <w:bCs/>
                <w:sz w:val="21"/>
                <w:szCs w:val="21"/>
              </w:rPr>
              <w:t xml:space="preserve"> &amp; Adobe Illustrator</w:t>
            </w:r>
          </w:p>
          <w:p w14:paraId="43A0B148" w14:textId="0FCD750E" w:rsidR="009B7AB1" w:rsidRPr="00B51BF7" w:rsidRDefault="009B7AB1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Good Eye for UX/UI</w:t>
            </w:r>
          </w:p>
          <w:p w14:paraId="634E80E8" w14:textId="2DBEACA2" w:rsidR="00C8217F" w:rsidRPr="00B51BF7" w:rsidRDefault="00C8217F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C++ and Java Proficiency</w:t>
            </w:r>
          </w:p>
          <w:p w14:paraId="09CC5AA5" w14:textId="39CFBD49" w:rsidR="00580B5B" w:rsidRPr="00B51BF7" w:rsidRDefault="00C8217F" w:rsidP="00B51BF7">
            <w:pPr>
              <w:pStyle w:val="ListBullet"/>
              <w:numPr>
                <w:ilvl w:val="0"/>
                <w:numId w:val="19"/>
              </w:numPr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Computer Hardware &amp; Assembly</w:t>
            </w:r>
          </w:p>
        </w:tc>
        <w:tc>
          <w:tcPr>
            <w:tcW w:w="4680" w:type="dxa"/>
            <w:tcMar>
              <w:left w:w="360" w:type="dxa"/>
            </w:tcMar>
          </w:tcPr>
          <w:p w14:paraId="16FFC378" w14:textId="77777777" w:rsidR="00475BB5" w:rsidRPr="00B51BF7" w:rsidRDefault="00475BB5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Calculus &amp; Statistics</w:t>
            </w:r>
          </w:p>
          <w:p w14:paraId="0B7EB559" w14:textId="2154D9E2" w:rsidR="00475BB5" w:rsidRPr="00B51BF7" w:rsidRDefault="005E5566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Experienced with</w:t>
            </w:r>
            <w:r w:rsidR="00475BB5" w:rsidRPr="00B51BF7">
              <w:rPr>
                <w:b/>
                <w:bCs/>
                <w:sz w:val="21"/>
                <w:szCs w:val="21"/>
              </w:rPr>
              <w:t xml:space="preserve"> GitHub</w:t>
            </w:r>
          </w:p>
          <w:p w14:paraId="32C2C74D" w14:textId="29A3C9BA" w:rsidR="00A668E1" w:rsidRPr="00B51BF7" w:rsidRDefault="00A668E1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 w:rsidRPr="00B51BF7">
              <w:rPr>
                <w:b/>
                <w:bCs/>
                <w:sz w:val="21"/>
                <w:szCs w:val="21"/>
              </w:rPr>
              <w:t>Qt C++ Framework</w:t>
            </w:r>
          </w:p>
          <w:p w14:paraId="26C12943" w14:textId="326F1B74" w:rsidR="002248ED" w:rsidRPr="00B51BF7" w:rsidRDefault="0012351B" w:rsidP="00B51BF7">
            <w:pPr>
              <w:pStyle w:val="ListBullet"/>
              <w:numPr>
                <w:ilvl w:val="0"/>
                <w:numId w:val="19"/>
              </w:numPr>
              <w:contextualSpacing w:val="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Experienced with</w:t>
            </w:r>
            <w:r w:rsidR="00C8217F" w:rsidRPr="00B51BF7">
              <w:rPr>
                <w:b/>
                <w:bCs/>
                <w:sz w:val="21"/>
                <w:szCs w:val="21"/>
              </w:rPr>
              <w:t xml:space="preserve"> </w:t>
            </w:r>
            <w:r w:rsidR="00F518AD" w:rsidRPr="00B51BF7">
              <w:rPr>
                <w:b/>
                <w:bCs/>
                <w:sz w:val="21"/>
                <w:szCs w:val="21"/>
              </w:rPr>
              <w:t>JetBrains</w:t>
            </w:r>
            <w:r w:rsidR="00C8217F" w:rsidRPr="00B51BF7">
              <w:rPr>
                <w:b/>
                <w:bCs/>
                <w:sz w:val="21"/>
                <w:szCs w:val="21"/>
              </w:rPr>
              <w:t xml:space="preserve"> IDE</w:t>
            </w:r>
            <w:r w:rsidR="00F518AD" w:rsidRPr="00B51BF7">
              <w:rPr>
                <w:b/>
                <w:bCs/>
                <w:sz w:val="21"/>
                <w:szCs w:val="21"/>
              </w:rPr>
              <w:t xml:space="preserve">s, </w:t>
            </w:r>
            <w:r w:rsidR="00C8217F" w:rsidRPr="00B51BF7">
              <w:rPr>
                <w:b/>
                <w:bCs/>
                <w:sz w:val="21"/>
                <w:szCs w:val="21"/>
              </w:rPr>
              <w:t>Visual Studio</w:t>
            </w:r>
            <w:r w:rsidR="005D7D9E" w:rsidRPr="00B51BF7">
              <w:rPr>
                <w:b/>
                <w:bCs/>
                <w:sz w:val="21"/>
                <w:szCs w:val="21"/>
              </w:rPr>
              <w:t xml:space="preserve">, </w:t>
            </w:r>
            <w:r w:rsidR="002C74C9">
              <w:rPr>
                <w:b/>
                <w:bCs/>
                <w:sz w:val="21"/>
                <w:szCs w:val="21"/>
              </w:rPr>
              <w:t>and Visual Studio Code</w:t>
            </w:r>
          </w:p>
        </w:tc>
      </w:tr>
    </w:tbl>
    <w:p w14:paraId="2B46511F" w14:textId="59405609" w:rsidR="00BA649F" w:rsidRPr="00BA649F" w:rsidRDefault="00BA649F" w:rsidP="00BA649F">
      <w:pPr>
        <w:tabs>
          <w:tab w:val="left" w:pos="5343"/>
        </w:tabs>
      </w:pPr>
    </w:p>
    <w:sectPr w:rsidR="00BA649F" w:rsidRPr="00BA649F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544727" w14:textId="77777777" w:rsidR="0069366A" w:rsidRDefault="0069366A" w:rsidP="0068194B">
      <w:r>
        <w:separator/>
      </w:r>
    </w:p>
    <w:p w14:paraId="0F3AA65F" w14:textId="77777777" w:rsidR="0069366A" w:rsidRDefault="0069366A"/>
    <w:p w14:paraId="580D4016" w14:textId="77777777" w:rsidR="0069366A" w:rsidRDefault="0069366A"/>
  </w:endnote>
  <w:endnote w:type="continuationSeparator" w:id="0">
    <w:p w14:paraId="7F749674" w14:textId="77777777" w:rsidR="0069366A" w:rsidRDefault="0069366A" w:rsidP="0068194B">
      <w:r>
        <w:continuationSeparator/>
      </w:r>
    </w:p>
    <w:p w14:paraId="36BCDF38" w14:textId="77777777" w:rsidR="0069366A" w:rsidRDefault="0069366A"/>
    <w:p w14:paraId="06CC4396" w14:textId="77777777" w:rsidR="0069366A" w:rsidRDefault="006936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F2AC7" w14:textId="77777777" w:rsidR="002B2958" w:rsidRDefault="002B2958" w:rsidP="008628C5">
    <w:pPr>
      <w:pStyle w:val="Footer"/>
      <w:tabs>
        <w:tab w:val="center" w:pos="468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20E1F" w14:textId="77777777" w:rsidR="0069366A" w:rsidRDefault="0069366A" w:rsidP="0068194B">
      <w:r>
        <w:separator/>
      </w:r>
    </w:p>
    <w:p w14:paraId="1DA49C4C" w14:textId="77777777" w:rsidR="0069366A" w:rsidRDefault="0069366A"/>
    <w:p w14:paraId="4F0CCBB4" w14:textId="77777777" w:rsidR="0069366A" w:rsidRDefault="0069366A"/>
  </w:footnote>
  <w:footnote w:type="continuationSeparator" w:id="0">
    <w:p w14:paraId="57EC8893" w14:textId="77777777" w:rsidR="0069366A" w:rsidRDefault="0069366A" w:rsidP="0068194B">
      <w:r>
        <w:continuationSeparator/>
      </w:r>
    </w:p>
    <w:p w14:paraId="2840425A" w14:textId="77777777" w:rsidR="0069366A" w:rsidRDefault="0069366A"/>
    <w:p w14:paraId="443E2D18" w14:textId="77777777" w:rsidR="0069366A" w:rsidRDefault="006936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C47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140859" wp14:editId="3A90F8A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E6FBA2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1FC91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FAC6F71"/>
    <w:multiLevelType w:val="hybridMultilevel"/>
    <w:tmpl w:val="8A50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57BE0"/>
    <w:multiLevelType w:val="hybridMultilevel"/>
    <w:tmpl w:val="4614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2EA1367"/>
    <w:multiLevelType w:val="hybridMultilevel"/>
    <w:tmpl w:val="888E4CBC"/>
    <w:lvl w:ilvl="0" w:tplc="43B86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168D9"/>
    <w:multiLevelType w:val="hybridMultilevel"/>
    <w:tmpl w:val="10D0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53A21"/>
    <w:multiLevelType w:val="hybridMultilevel"/>
    <w:tmpl w:val="7662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05F1B"/>
    <w:multiLevelType w:val="hybridMultilevel"/>
    <w:tmpl w:val="B1488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8"/>
  </w:num>
  <w:num w:numId="16">
    <w:abstractNumId w:val="10"/>
  </w:num>
  <w:num w:numId="17">
    <w:abstractNumId w:val="16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8A"/>
    <w:rsid w:val="000001EF"/>
    <w:rsid w:val="00007322"/>
    <w:rsid w:val="00007728"/>
    <w:rsid w:val="0001120B"/>
    <w:rsid w:val="00017C43"/>
    <w:rsid w:val="00024584"/>
    <w:rsid w:val="00024730"/>
    <w:rsid w:val="000315C0"/>
    <w:rsid w:val="00052F58"/>
    <w:rsid w:val="00055E95"/>
    <w:rsid w:val="0007021F"/>
    <w:rsid w:val="000717C6"/>
    <w:rsid w:val="00076D47"/>
    <w:rsid w:val="000B045C"/>
    <w:rsid w:val="000B2BA5"/>
    <w:rsid w:val="000C3915"/>
    <w:rsid w:val="000D7590"/>
    <w:rsid w:val="000F2F8C"/>
    <w:rsid w:val="0010006E"/>
    <w:rsid w:val="001045A8"/>
    <w:rsid w:val="00114A91"/>
    <w:rsid w:val="0012351B"/>
    <w:rsid w:val="001427E1"/>
    <w:rsid w:val="00146726"/>
    <w:rsid w:val="00163668"/>
    <w:rsid w:val="00171566"/>
    <w:rsid w:val="00174676"/>
    <w:rsid w:val="001755A8"/>
    <w:rsid w:val="00182360"/>
    <w:rsid w:val="00184014"/>
    <w:rsid w:val="00192008"/>
    <w:rsid w:val="001A37B9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628"/>
    <w:rsid w:val="00213B4C"/>
    <w:rsid w:val="002248ED"/>
    <w:rsid w:val="002253B0"/>
    <w:rsid w:val="00236D54"/>
    <w:rsid w:val="00241D8C"/>
    <w:rsid w:val="00241FDB"/>
    <w:rsid w:val="0024463B"/>
    <w:rsid w:val="0024720C"/>
    <w:rsid w:val="002617AE"/>
    <w:rsid w:val="002638D0"/>
    <w:rsid w:val="002647D3"/>
    <w:rsid w:val="00270B51"/>
    <w:rsid w:val="00275EAE"/>
    <w:rsid w:val="00284B0B"/>
    <w:rsid w:val="00294998"/>
    <w:rsid w:val="00297F18"/>
    <w:rsid w:val="002A1945"/>
    <w:rsid w:val="002B2958"/>
    <w:rsid w:val="002B3FC8"/>
    <w:rsid w:val="002C74C9"/>
    <w:rsid w:val="002D23C5"/>
    <w:rsid w:val="002D2AF5"/>
    <w:rsid w:val="002D6137"/>
    <w:rsid w:val="002E7E61"/>
    <w:rsid w:val="002F05E5"/>
    <w:rsid w:val="002F254D"/>
    <w:rsid w:val="002F30E4"/>
    <w:rsid w:val="00307140"/>
    <w:rsid w:val="00311CFB"/>
    <w:rsid w:val="00316DFF"/>
    <w:rsid w:val="00325B57"/>
    <w:rsid w:val="00336056"/>
    <w:rsid w:val="003544E1"/>
    <w:rsid w:val="00362718"/>
    <w:rsid w:val="00366398"/>
    <w:rsid w:val="0037627D"/>
    <w:rsid w:val="00385307"/>
    <w:rsid w:val="00391578"/>
    <w:rsid w:val="003A0632"/>
    <w:rsid w:val="003A305C"/>
    <w:rsid w:val="003A30E5"/>
    <w:rsid w:val="003A6ADF"/>
    <w:rsid w:val="003B5928"/>
    <w:rsid w:val="003D380F"/>
    <w:rsid w:val="003E160D"/>
    <w:rsid w:val="003F1D5F"/>
    <w:rsid w:val="004042DF"/>
    <w:rsid w:val="00405128"/>
    <w:rsid w:val="00406CFF"/>
    <w:rsid w:val="00414934"/>
    <w:rsid w:val="00416B25"/>
    <w:rsid w:val="00420592"/>
    <w:rsid w:val="0042208F"/>
    <w:rsid w:val="004319E0"/>
    <w:rsid w:val="00433800"/>
    <w:rsid w:val="00437E8C"/>
    <w:rsid w:val="00440225"/>
    <w:rsid w:val="004726BC"/>
    <w:rsid w:val="00474105"/>
    <w:rsid w:val="00475BB5"/>
    <w:rsid w:val="00480E6E"/>
    <w:rsid w:val="00486277"/>
    <w:rsid w:val="00494CF6"/>
    <w:rsid w:val="00495F8D"/>
    <w:rsid w:val="004A1FAE"/>
    <w:rsid w:val="004A32FF"/>
    <w:rsid w:val="004B06EB"/>
    <w:rsid w:val="004B60DF"/>
    <w:rsid w:val="004B6AD0"/>
    <w:rsid w:val="004C2D5D"/>
    <w:rsid w:val="004C33E1"/>
    <w:rsid w:val="004C6B62"/>
    <w:rsid w:val="004E01EB"/>
    <w:rsid w:val="004E2794"/>
    <w:rsid w:val="00510392"/>
    <w:rsid w:val="00513E2A"/>
    <w:rsid w:val="0054280C"/>
    <w:rsid w:val="00566A35"/>
    <w:rsid w:val="0056701E"/>
    <w:rsid w:val="005740D7"/>
    <w:rsid w:val="00580B5B"/>
    <w:rsid w:val="0058659A"/>
    <w:rsid w:val="005A0F26"/>
    <w:rsid w:val="005A1B10"/>
    <w:rsid w:val="005A6850"/>
    <w:rsid w:val="005B1B1B"/>
    <w:rsid w:val="005C5932"/>
    <w:rsid w:val="005C5B4A"/>
    <w:rsid w:val="005D3CA7"/>
    <w:rsid w:val="005D4CC1"/>
    <w:rsid w:val="005D7D9E"/>
    <w:rsid w:val="005E5566"/>
    <w:rsid w:val="005E6468"/>
    <w:rsid w:val="005F4B91"/>
    <w:rsid w:val="005F55D2"/>
    <w:rsid w:val="00605B1C"/>
    <w:rsid w:val="00622654"/>
    <w:rsid w:val="0062312F"/>
    <w:rsid w:val="00625F2C"/>
    <w:rsid w:val="00650403"/>
    <w:rsid w:val="006618E9"/>
    <w:rsid w:val="0068194B"/>
    <w:rsid w:val="00690AC9"/>
    <w:rsid w:val="00692703"/>
    <w:rsid w:val="0069366A"/>
    <w:rsid w:val="006956EB"/>
    <w:rsid w:val="006A1962"/>
    <w:rsid w:val="006A6A41"/>
    <w:rsid w:val="006B5D48"/>
    <w:rsid w:val="006B7D7B"/>
    <w:rsid w:val="006C1A5E"/>
    <w:rsid w:val="006E1507"/>
    <w:rsid w:val="006F752C"/>
    <w:rsid w:val="0071275B"/>
    <w:rsid w:val="00712D8B"/>
    <w:rsid w:val="00725593"/>
    <w:rsid w:val="007273B7"/>
    <w:rsid w:val="00733E0A"/>
    <w:rsid w:val="0074403D"/>
    <w:rsid w:val="00746D44"/>
    <w:rsid w:val="007538DC"/>
    <w:rsid w:val="00757803"/>
    <w:rsid w:val="00767749"/>
    <w:rsid w:val="0079206B"/>
    <w:rsid w:val="00796076"/>
    <w:rsid w:val="007C0566"/>
    <w:rsid w:val="007C606B"/>
    <w:rsid w:val="007D5A63"/>
    <w:rsid w:val="007E49E5"/>
    <w:rsid w:val="007E6A61"/>
    <w:rsid w:val="00801140"/>
    <w:rsid w:val="00801ECE"/>
    <w:rsid w:val="00803404"/>
    <w:rsid w:val="008106B9"/>
    <w:rsid w:val="00822791"/>
    <w:rsid w:val="00834955"/>
    <w:rsid w:val="00841BDE"/>
    <w:rsid w:val="0084391E"/>
    <w:rsid w:val="00846F8B"/>
    <w:rsid w:val="00853487"/>
    <w:rsid w:val="00855B59"/>
    <w:rsid w:val="00860461"/>
    <w:rsid w:val="008628C5"/>
    <w:rsid w:val="0086487C"/>
    <w:rsid w:val="00870B20"/>
    <w:rsid w:val="008821FB"/>
    <w:rsid w:val="008829F8"/>
    <w:rsid w:val="00885897"/>
    <w:rsid w:val="008A6538"/>
    <w:rsid w:val="008A7BD9"/>
    <w:rsid w:val="008C7056"/>
    <w:rsid w:val="008E0ED2"/>
    <w:rsid w:val="008F3B14"/>
    <w:rsid w:val="00901899"/>
    <w:rsid w:val="0090344B"/>
    <w:rsid w:val="00905715"/>
    <w:rsid w:val="00906D8A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66421"/>
    <w:rsid w:val="0097790C"/>
    <w:rsid w:val="0098506E"/>
    <w:rsid w:val="009A44CE"/>
    <w:rsid w:val="009B038C"/>
    <w:rsid w:val="009B1901"/>
    <w:rsid w:val="009B7AB1"/>
    <w:rsid w:val="009C1DFB"/>
    <w:rsid w:val="009C4DFC"/>
    <w:rsid w:val="009D44F8"/>
    <w:rsid w:val="009E1C4A"/>
    <w:rsid w:val="009E3160"/>
    <w:rsid w:val="009F220C"/>
    <w:rsid w:val="009F3B05"/>
    <w:rsid w:val="009F4931"/>
    <w:rsid w:val="00A04DFA"/>
    <w:rsid w:val="00A14534"/>
    <w:rsid w:val="00A14F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8E1"/>
    <w:rsid w:val="00A755E8"/>
    <w:rsid w:val="00A93A5D"/>
    <w:rsid w:val="00AA3DF5"/>
    <w:rsid w:val="00AB32F8"/>
    <w:rsid w:val="00AB610B"/>
    <w:rsid w:val="00AD0859"/>
    <w:rsid w:val="00AD360E"/>
    <w:rsid w:val="00AD40FB"/>
    <w:rsid w:val="00AD782D"/>
    <w:rsid w:val="00AE7650"/>
    <w:rsid w:val="00B10EBE"/>
    <w:rsid w:val="00B17711"/>
    <w:rsid w:val="00B236F1"/>
    <w:rsid w:val="00B50F99"/>
    <w:rsid w:val="00B51BF7"/>
    <w:rsid w:val="00B51D1B"/>
    <w:rsid w:val="00B540F4"/>
    <w:rsid w:val="00B60FD0"/>
    <w:rsid w:val="00B61DEE"/>
    <w:rsid w:val="00B622DF"/>
    <w:rsid w:val="00B6332A"/>
    <w:rsid w:val="00B81760"/>
    <w:rsid w:val="00B8494C"/>
    <w:rsid w:val="00B917FD"/>
    <w:rsid w:val="00BA1546"/>
    <w:rsid w:val="00BA649F"/>
    <w:rsid w:val="00BB4E51"/>
    <w:rsid w:val="00BB56AB"/>
    <w:rsid w:val="00BC2F84"/>
    <w:rsid w:val="00BD366F"/>
    <w:rsid w:val="00BD431F"/>
    <w:rsid w:val="00BE423E"/>
    <w:rsid w:val="00BF61AC"/>
    <w:rsid w:val="00C11826"/>
    <w:rsid w:val="00C47FA6"/>
    <w:rsid w:val="00C53B4B"/>
    <w:rsid w:val="00C57FC6"/>
    <w:rsid w:val="00C66A7D"/>
    <w:rsid w:val="00C778C0"/>
    <w:rsid w:val="00C779DA"/>
    <w:rsid w:val="00C814F7"/>
    <w:rsid w:val="00C8217F"/>
    <w:rsid w:val="00C954C4"/>
    <w:rsid w:val="00CA4B4D"/>
    <w:rsid w:val="00CA5B0F"/>
    <w:rsid w:val="00CB0149"/>
    <w:rsid w:val="00CB35C3"/>
    <w:rsid w:val="00CD323D"/>
    <w:rsid w:val="00CE38B1"/>
    <w:rsid w:val="00CE4030"/>
    <w:rsid w:val="00CE64B3"/>
    <w:rsid w:val="00CF1A49"/>
    <w:rsid w:val="00D0630C"/>
    <w:rsid w:val="00D243A9"/>
    <w:rsid w:val="00D305E5"/>
    <w:rsid w:val="00D37CD3"/>
    <w:rsid w:val="00D5463B"/>
    <w:rsid w:val="00D62B0D"/>
    <w:rsid w:val="00D66A52"/>
    <w:rsid w:val="00D66EFA"/>
    <w:rsid w:val="00D72A2D"/>
    <w:rsid w:val="00D87CB8"/>
    <w:rsid w:val="00D9521A"/>
    <w:rsid w:val="00DA3914"/>
    <w:rsid w:val="00DA59AA"/>
    <w:rsid w:val="00DB6915"/>
    <w:rsid w:val="00DB7E1E"/>
    <w:rsid w:val="00DC1B78"/>
    <w:rsid w:val="00DC2A2F"/>
    <w:rsid w:val="00DC600B"/>
    <w:rsid w:val="00DD2F7A"/>
    <w:rsid w:val="00DE0FAA"/>
    <w:rsid w:val="00DE136D"/>
    <w:rsid w:val="00DE6534"/>
    <w:rsid w:val="00DF37A1"/>
    <w:rsid w:val="00DF4D6C"/>
    <w:rsid w:val="00E01923"/>
    <w:rsid w:val="00E14498"/>
    <w:rsid w:val="00E2397A"/>
    <w:rsid w:val="00E254DB"/>
    <w:rsid w:val="00E300FC"/>
    <w:rsid w:val="00E362DB"/>
    <w:rsid w:val="00E40B9E"/>
    <w:rsid w:val="00E5632B"/>
    <w:rsid w:val="00E70240"/>
    <w:rsid w:val="00E71E6B"/>
    <w:rsid w:val="00E76DB6"/>
    <w:rsid w:val="00E81CC5"/>
    <w:rsid w:val="00E85A87"/>
    <w:rsid w:val="00E85B4A"/>
    <w:rsid w:val="00E9528E"/>
    <w:rsid w:val="00EA5099"/>
    <w:rsid w:val="00EC1351"/>
    <w:rsid w:val="00EC4CBF"/>
    <w:rsid w:val="00EC732C"/>
    <w:rsid w:val="00ED3CBA"/>
    <w:rsid w:val="00EE2CA8"/>
    <w:rsid w:val="00EF17E8"/>
    <w:rsid w:val="00EF51D9"/>
    <w:rsid w:val="00EF68BE"/>
    <w:rsid w:val="00F130DD"/>
    <w:rsid w:val="00F17D86"/>
    <w:rsid w:val="00F24884"/>
    <w:rsid w:val="00F36835"/>
    <w:rsid w:val="00F403D3"/>
    <w:rsid w:val="00F476C4"/>
    <w:rsid w:val="00F518AD"/>
    <w:rsid w:val="00F61DF9"/>
    <w:rsid w:val="00F667BC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0DF73"/>
  <w15:chartTrackingRefBased/>
  <w15:docId w15:val="{E879A039-8714-3B4A-86C1-790439BF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evision">
    <w:name w:val="Revision"/>
    <w:hidden/>
    <w:uiPriority w:val="99"/>
    <w:semiHidden/>
    <w:rsid w:val="008628C5"/>
  </w:style>
  <w:style w:type="character" w:styleId="UnresolvedMention">
    <w:name w:val="Unresolved Mention"/>
    <w:basedOn w:val="DefaultParagraphFont"/>
    <w:uiPriority w:val="99"/>
    <w:semiHidden/>
    <w:unhideWhenUsed/>
    <w:rsid w:val="00224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el-coddingt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elc.dev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elcoddington/Library/Containers/com.microsoft.Word/Data/Library/Application%20Support/Microsoft/Office/16.0/DTS/Search/%7b776A78A8-5B73-8241-8266-ECF3E3310204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9157DA31646D4C89B4ED29D4FC0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D83AD-29A8-FC4E-98A8-3E41DB4474D2}"/>
      </w:docPartPr>
      <w:docPartBody>
        <w:p w:rsidR="006D6EFD" w:rsidRDefault="00DE6DFA" w:rsidP="00DE6DFA">
          <w:pPr>
            <w:pStyle w:val="BF9157DA31646D4C89B4ED29D4FC0586"/>
          </w:pPr>
          <w:r w:rsidRPr="00CF1A49">
            <w:t>·</w:t>
          </w:r>
        </w:p>
      </w:docPartBody>
    </w:docPart>
    <w:docPart>
      <w:docPartPr>
        <w:name w:val="1D559A10176FDC4CB79F7BC733AC2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38D9A-6FC9-F74A-A1FE-6C98691A709F}"/>
      </w:docPartPr>
      <w:docPartBody>
        <w:p w:rsidR="006D6EFD" w:rsidRDefault="00DE6DFA" w:rsidP="00DE6DFA">
          <w:pPr>
            <w:pStyle w:val="1D559A10176FDC4CB79F7BC733AC26AD"/>
          </w:pPr>
          <w:r w:rsidRPr="00CF1A49">
            <w:t>Education</w:t>
          </w:r>
        </w:p>
      </w:docPartBody>
    </w:docPart>
    <w:docPart>
      <w:docPartPr>
        <w:name w:val="B0F8086BC0B26141893F1D6B2DB01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9D169-470C-3B4D-AA40-2B5CEC3263E5}"/>
      </w:docPartPr>
      <w:docPartBody>
        <w:p w:rsidR="006D6EFD" w:rsidRDefault="00DE6DFA" w:rsidP="00DE6DFA">
          <w:pPr>
            <w:pStyle w:val="B0F8086BC0B26141893F1D6B2DB0121A"/>
          </w:pPr>
          <w:r w:rsidRPr="00CF1A49">
            <w:t>Experience</w:t>
          </w:r>
        </w:p>
      </w:docPartBody>
    </w:docPart>
    <w:docPart>
      <w:docPartPr>
        <w:name w:val="E6461F15B50FCC4B83387072E540E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E9902-B692-D84F-BD7C-37A170D228B9}"/>
      </w:docPartPr>
      <w:docPartBody>
        <w:p w:rsidR="006D6EFD" w:rsidRDefault="00DE6DFA" w:rsidP="00DE6DFA">
          <w:pPr>
            <w:pStyle w:val="E6461F15B50FCC4B83387072E540E93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FA"/>
    <w:rsid w:val="001E5377"/>
    <w:rsid w:val="004420CB"/>
    <w:rsid w:val="00484E31"/>
    <w:rsid w:val="005030E3"/>
    <w:rsid w:val="006D2756"/>
    <w:rsid w:val="006D6EFD"/>
    <w:rsid w:val="007424AD"/>
    <w:rsid w:val="009A7977"/>
    <w:rsid w:val="009B7660"/>
    <w:rsid w:val="009D5080"/>
    <w:rsid w:val="00A73945"/>
    <w:rsid w:val="00AF35C0"/>
    <w:rsid w:val="00BB7471"/>
    <w:rsid w:val="00C50E24"/>
    <w:rsid w:val="00D47526"/>
    <w:rsid w:val="00DE6DFA"/>
    <w:rsid w:val="00E0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6F2D1856F9D2459AED07E52800B18F">
    <w:name w:val="C46F2D1856F9D2459AED07E52800B18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2D17DF5A930824687A087349112F436">
    <w:name w:val="82D17DF5A930824687A087349112F436"/>
  </w:style>
  <w:style w:type="paragraph" w:customStyle="1" w:styleId="17AD021890B3A54CA6458CFF6FDCBDA2">
    <w:name w:val="17AD021890B3A54CA6458CFF6FDCBDA2"/>
  </w:style>
  <w:style w:type="paragraph" w:customStyle="1" w:styleId="D87CF606E22E6C4FB7FE70A2EFB8BE0A">
    <w:name w:val="D87CF606E22E6C4FB7FE70A2EFB8BE0A"/>
  </w:style>
  <w:style w:type="paragraph" w:customStyle="1" w:styleId="8B4DE8901017F148876AA1B35AA2C60A">
    <w:name w:val="8B4DE8901017F148876AA1B35AA2C60A"/>
  </w:style>
  <w:style w:type="paragraph" w:customStyle="1" w:styleId="F9F99EA92D6F4246A64B992FA458D80D">
    <w:name w:val="F9F99EA92D6F4246A64B992FA458D80D"/>
  </w:style>
  <w:style w:type="paragraph" w:customStyle="1" w:styleId="FBF0F1E1016218468543E2B7C9E6EADE">
    <w:name w:val="FBF0F1E1016218468543E2B7C9E6EADE"/>
  </w:style>
  <w:style w:type="paragraph" w:customStyle="1" w:styleId="12076B6113A507498D02DA8CF5829D66">
    <w:name w:val="12076B6113A507498D02DA8CF5829D66"/>
  </w:style>
  <w:style w:type="paragraph" w:customStyle="1" w:styleId="9F6E535C852909468C5D1D7D63EB8ABF">
    <w:name w:val="9F6E535C852909468C5D1D7D63EB8ABF"/>
  </w:style>
  <w:style w:type="paragraph" w:customStyle="1" w:styleId="A14A8718A0D65242A365F288CADE8682">
    <w:name w:val="A14A8718A0D65242A365F288CADE8682"/>
  </w:style>
  <w:style w:type="paragraph" w:customStyle="1" w:styleId="D87E247922E6B94CB1EDB9008A9E0FF0">
    <w:name w:val="D87E247922E6B94CB1EDB9008A9E0FF0"/>
  </w:style>
  <w:style w:type="paragraph" w:customStyle="1" w:styleId="C5E19DC015B75945B1917442F1DB646A">
    <w:name w:val="C5E19DC015B75945B1917442F1DB646A"/>
  </w:style>
  <w:style w:type="paragraph" w:customStyle="1" w:styleId="CD17593AD7DC15448B02D3BA24541C1E">
    <w:name w:val="CD17593AD7DC15448B02D3BA24541C1E"/>
  </w:style>
  <w:style w:type="paragraph" w:customStyle="1" w:styleId="2AA0840A5428E746A9600030F63813C6">
    <w:name w:val="2AA0840A5428E746A9600030F63813C6"/>
  </w:style>
  <w:style w:type="paragraph" w:customStyle="1" w:styleId="ABDC22E8173A3648838567607115E2BC">
    <w:name w:val="ABDC22E8173A3648838567607115E2BC"/>
  </w:style>
  <w:style w:type="character" w:styleId="SubtleReference">
    <w:name w:val="Subtle Reference"/>
    <w:basedOn w:val="DefaultParagraphFont"/>
    <w:uiPriority w:val="10"/>
    <w:qFormat/>
    <w:rsid w:val="00DE6DFA"/>
    <w:rPr>
      <w:b/>
      <w:caps w:val="0"/>
      <w:smallCaps/>
      <w:color w:val="595959" w:themeColor="text1" w:themeTint="A6"/>
    </w:rPr>
  </w:style>
  <w:style w:type="paragraph" w:customStyle="1" w:styleId="DDF3FF2FB5B2F149A764B7561EC08AD1">
    <w:name w:val="DDF3FF2FB5B2F149A764B7561EC08AD1"/>
  </w:style>
  <w:style w:type="paragraph" w:customStyle="1" w:styleId="04F31EE6A7642449811AED2F73C85AC7">
    <w:name w:val="04F31EE6A7642449811AED2F73C85AC7"/>
  </w:style>
  <w:style w:type="paragraph" w:customStyle="1" w:styleId="F336D14D0565754FA1B628CB81A882B2">
    <w:name w:val="F336D14D0565754FA1B628CB81A882B2"/>
  </w:style>
  <w:style w:type="paragraph" w:customStyle="1" w:styleId="414671AD4A2DBB4BA0B448467D2A37E3">
    <w:name w:val="414671AD4A2DBB4BA0B448467D2A37E3"/>
  </w:style>
  <w:style w:type="paragraph" w:customStyle="1" w:styleId="FDC0507B55B5EC45A93CDCB82F876309">
    <w:name w:val="FDC0507B55B5EC45A93CDCB82F876309"/>
  </w:style>
  <w:style w:type="paragraph" w:customStyle="1" w:styleId="0B636BE393BDE7489743C61E2E20E00E">
    <w:name w:val="0B636BE393BDE7489743C61E2E20E00E"/>
  </w:style>
  <w:style w:type="paragraph" w:customStyle="1" w:styleId="FFCA9CF9521D9A4289ED3251ABFA8B22">
    <w:name w:val="FFCA9CF9521D9A4289ED3251ABFA8B22"/>
  </w:style>
  <w:style w:type="paragraph" w:customStyle="1" w:styleId="E9693D9E8967A943A764CB59E3825729">
    <w:name w:val="E9693D9E8967A943A764CB59E3825729"/>
  </w:style>
  <w:style w:type="paragraph" w:customStyle="1" w:styleId="9E4F438FB113AA4DAD3416D1C3BC3B48">
    <w:name w:val="9E4F438FB113AA4DAD3416D1C3BC3B48"/>
  </w:style>
  <w:style w:type="paragraph" w:customStyle="1" w:styleId="2DB1E2C47729B247869E2077EED3A05B">
    <w:name w:val="2DB1E2C47729B247869E2077EED3A05B"/>
  </w:style>
  <w:style w:type="paragraph" w:customStyle="1" w:styleId="DBC9F37302A01247B92051286B68D34E">
    <w:name w:val="DBC9F37302A01247B92051286B68D34E"/>
  </w:style>
  <w:style w:type="paragraph" w:customStyle="1" w:styleId="93E0F0623D7AFC418CBD28387D2093CB">
    <w:name w:val="93E0F0623D7AFC418CBD28387D2093CB"/>
  </w:style>
  <w:style w:type="paragraph" w:customStyle="1" w:styleId="9DF74503B797E1458FC3B9EEC07FEB1E">
    <w:name w:val="9DF74503B797E1458FC3B9EEC07FEB1E"/>
  </w:style>
  <w:style w:type="paragraph" w:customStyle="1" w:styleId="48F16DFC6A0DD94D80555C5138D31A1F">
    <w:name w:val="48F16DFC6A0DD94D80555C5138D31A1F"/>
  </w:style>
  <w:style w:type="paragraph" w:customStyle="1" w:styleId="2478B83CFCF45248868418596AE6C44B">
    <w:name w:val="2478B83CFCF45248868418596AE6C44B"/>
  </w:style>
  <w:style w:type="paragraph" w:customStyle="1" w:styleId="D4EE9F352D8FED408C8C02788798DFF0">
    <w:name w:val="D4EE9F352D8FED408C8C02788798DFF0"/>
  </w:style>
  <w:style w:type="paragraph" w:customStyle="1" w:styleId="F0C50039E83FFA41906F57BA5D6F4A75">
    <w:name w:val="F0C50039E83FFA41906F57BA5D6F4A75"/>
  </w:style>
  <w:style w:type="paragraph" w:customStyle="1" w:styleId="97CCBE5F19025145BE7553817A60374E">
    <w:name w:val="97CCBE5F19025145BE7553817A60374E"/>
  </w:style>
  <w:style w:type="paragraph" w:customStyle="1" w:styleId="C22E13CDF9C38B4DA754D14A6024F974">
    <w:name w:val="C22E13CDF9C38B4DA754D14A6024F974"/>
  </w:style>
  <w:style w:type="paragraph" w:customStyle="1" w:styleId="3DE3044F91A4AF4E86D01785E1E4DEE8">
    <w:name w:val="3DE3044F91A4AF4E86D01785E1E4DEE8"/>
  </w:style>
  <w:style w:type="paragraph" w:customStyle="1" w:styleId="C8784123ABE7364BA9C0B3DDE5BBBF1B">
    <w:name w:val="C8784123ABE7364BA9C0B3DDE5BBBF1B"/>
  </w:style>
  <w:style w:type="paragraph" w:customStyle="1" w:styleId="2C054BBF9069D242A27BD5DC17E35DCE">
    <w:name w:val="2C054BBF9069D242A27BD5DC17E35DCE"/>
  </w:style>
  <w:style w:type="paragraph" w:customStyle="1" w:styleId="D0F20500AE251B46A46155D892F778C4">
    <w:name w:val="D0F20500AE251B46A46155D892F778C4"/>
  </w:style>
  <w:style w:type="paragraph" w:customStyle="1" w:styleId="54A4821092330F4D95FDEB535C19CEA6">
    <w:name w:val="54A4821092330F4D95FDEB535C19CEA6"/>
  </w:style>
  <w:style w:type="paragraph" w:customStyle="1" w:styleId="BA0DDC113407B04ABA729763ED25298B">
    <w:name w:val="BA0DDC113407B04ABA729763ED25298B"/>
  </w:style>
  <w:style w:type="paragraph" w:customStyle="1" w:styleId="3CC47A66E867E947B05728837D936C7C">
    <w:name w:val="3CC47A66E867E947B05728837D936C7C"/>
  </w:style>
  <w:style w:type="paragraph" w:customStyle="1" w:styleId="8B99085B73A9374A928E8C1C68A286F8">
    <w:name w:val="8B99085B73A9374A928E8C1C68A286F8"/>
    <w:rsid w:val="00DE6DFA"/>
  </w:style>
  <w:style w:type="paragraph" w:customStyle="1" w:styleId="CDF97F8DF253A5478BC9F7D038C9D131">
    <w:name w:val="CDF97F8DF253A5478BC9F7D038C9D131"/>
    <w:rsid w:val="00DE6DFA"/>
  </w:style>
  <w:style w:type="paragraph" w:customStyle="1" w:styleId="AF75A0E2CCC64A48A944F9DBB872CFF6">
    <w:name w:val="AF75A0E2CCC64A48A944F9DBB872CFF6"/>
    <w:rsid w:val="00DE6DFA"/>
  </w:style>
  <w:style w:type="paragraph" w:customStyle="1" w:styleId="64D2D8155060E246A99423A793208B0D">
    <w:name w:val="64D2D8155060E246A99423A793208B0D"/>
    <w:rsid w:val="00DE6DFA"/>
  </w:style>
  <w:style w:type="paragraph" w:customStyle="1" w:styleId="0530E958FBA58A41B03B5B80F9A93412">
    <w:name w:val="0530E958FBA58A41B03B5B80F9A93412"/>
    <w:rsid w:val="00DE6DFA"/>
  </w:style>
  <w:style w:type="paragraph" w:customStyle="1" w:styleId="459A27C74C30B24C91DF87961EC1C4C6">
    <w:name w:val="459A27C74C30B24C91DF87961EC1C4C6"/>
    <w:rsid w:val="00DE6DFA"/>
  </w:style>
  <w:style w:type="paragraph" w:customStyle="1" w:styleId="CB87A2E7A3397048B9365193A15DFABF">
    <w:name w:val="CB87A2E7A3397048B9365193A15DFABF"/>
    <w:rsid w:val="00DE6DFA"/>
  </w:style>
  <w:style w:type="paragraph" w:customStyle="1" w:styleId="53BC90C0DE35F94E9DEA3AC6219673FA">
    <w:name w:val="53BC90C0DE35F94E9DEA3AC6219673FA"/>
    <w:rsid w:val="00DE6DFA"/>
  </w:style>
  <w:style w:type="paragraph" w:customStyle="1" w:styleId="79A96C25A6839449B4782C7C58A96196">
    <w:name w:val="79A96C25A6839449B4782C7C58A96196"/>
    <w:rsid w:val="00DE6DFA"/>
  </w:style>
  <w:style w:type="paragraph" w:customStyle="1" w:styleId="8785682A6B7AA44EA54355303E6ACF35">
    <w:name w:val="8785682A6B7AA44EA54355303E6ACF35"/>
    <w:rsid w:val="00DE6DFA"/>
  </w:style>
  <w:style w:type="paragraph" w:customStyle="1" w:styleId="D08099C01383A5418A6D2ED7AB864B7B">
    <w:name w:val="D08099C01383A5418A6D2ED7AB864B7B"/>
    <w:rsid w:val="00DE6DFA"/>
  </w:style>
  <w:style w:type="paragraph" w:customStyle="1" w:styleId="6043A2955FA5CE47A5F07668C6266413">
    <w:name w:val="6043A2955FA5CE47A5F07668C6266413"/>
    <w:rsid w:val="00DE6DFA"/>
  </w:style>
  <w:style w:type="paragraph" w:customStyle="1" w:styleId="77AD04E46DB6B14087DD6084D1363588">
    <w:name w:val="77AD04E46DB6B14087DD6084D1363588"/>
    <w:rsid w:val="00DE6DFA"/>
  </w:style>
  <w:style w:type="paragraph" w:customStyle="1" w:styleId="C2848F99B0FC9B4CA9779992EB701E7B">
    <w:name w:val="C2848F99B0FC9B4CA9779992EB701E7B"/>
    <w:rsid w:val="00DE6DFA"/>
  </w:style>
  <w:style w:type="paragraph" w:customStyle="1" w:styleId="C7AFCD580FF85949A6B995D73BC482C7">
    <w:name w:val="C7AFCD580FF85949A6B995D73BC482C7"/>
    <w:rsid w:val="00DE6DFA"/>
  </w:style>
  <w:style w:type="paragraph" w:customStyle="1" w:styleId="3C8CEBBA08E406408DF5DC6E3C87F5BF">
    <w:name w:val="3C8CEBBA08E406408DF5DC6E3C87F5BF"/>
    <w:rsid w:val="00DE6DFA"/>
  </w:style>
  <w:style w:type="paragraph" w:customStyle="1" w:styleId="BF9157DA31646D4C89B4ED29D4FC0586">
    <w:name w:val="BF9157DA31646D4C89B4ED29D4FC0586"/>
    <w:rsid w:val="00DE6DFA"/>
  </w:style>
  <w:style w:type="paragraph" w:customStyle="1" w:styleId="1D559A10176FDC4CB79F7BC733AC26AD">
    <w:name w:val="1D559A10176FDC4CB79F7BC733AC26AD"/>
    <w:rsid w:val="00DE6DFA"/>
  </w:style>
  <w:style w:type="paragraph" w:customStyle="1" w:styleId="B0F8086BC0B26141893F1D6B2DB0121A">
    <w:name w:val="B0F8086BC0B26141893F1D6B2DB0121A"/>
    <w:rsid w:val="00DE6DFA"/>
  </w:style>
  <w:style w:type="paragraph" w:customStyle="1" w:styleId="E6461F15B50FCC4B83387072E540E935">
    <w:name w:val="E6461F15B50FCC4B83387072E540E935"/>
    <w:rsid w:val="00DE6D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{776A78A8-5B73-8241-8266-ECF3E3310204}tf16402488.dotx</Template>
  <TotalTime>127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Joel Coddington</cp:lastModifiedBy>
  <cp:revision>85</cp:revision>
  <cp:lastPrinted>2019-10-22T03:40:00Z</cp:lastPrinted>
  <dcterms:created xsi:type="dcterms:W3CDTF">2019-10-15T04:32:00Z</dcterms:created>
  <dcterms:modified xsi:type="dcterms:W3CDTF">2020-04-27T22:09:00Z</dcterms:modified>
  <cp:category/>
</cp:coreProperties>
</file>